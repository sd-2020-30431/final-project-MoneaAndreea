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u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C55AEF">
          <w:rPr>
            <w:rFonts w:ascii="Times New Roman" w:hAnsi="Times New Roman"/>
          </w:rPr>
          <w:t>Online School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55AEF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8C4393" w:rsidRPr="00D047E9" w:rsidRDefault="00C55AE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C55AEF">
            <w:pPr>
              <w:pStyle w:val="Tabletext"/>
            </w:pPr>
            <w:r>
              <w:t>Andreea Monea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B587B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B587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B587B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B587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B587B">
        <w:lastRenderedPageBreak/>
        <w:fldChar w:fldCharType="begin"/>
      </w:r>
      <w:r w:rsidR="006B587B">
        <w:instrText xml:space="preserve">title  \* Mergeformat </w:instrText>
      </w:r>
      <w:r w:rsidR="006B587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B587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55AEF" w:rsidRPr="00C55AEF" w:rsidRDefault="00C55AEF" w:rsidP="00C55AEF">
      <w:pPr>
        <w:pStyle w:val="Corptext"/>
      </w:pPr>
      <w:r>
        <w:t>The only actors are the teacher and the student.</w:t>
      </w:r>
    </w:p>
    <w:p w:rsidR="0004741B" w:rsidRPr="006B587B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Use case: </w:t>
      </w:r>
      <w:r w:rsidR="00C55AEF" w:rsidRPr="006B587B">
        <w:rPr>
          <w:b/>
          <w:i/>
          <w:color w:val="000000"/>
          <w:sz w:val="24"/>
        </w:rPr>
        <w:t>Upload courses</w:t>
      </w:r>
    </w:p>
    <w:p w:rsidR="0004741B" w:rsidRPr="006B587B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Level: &lt;one of: summary level, user-goal level, sub-function&gt;</w:t>
      </w:r>
    </w:p>
    <w:p w:rsidR="0004741B" w:rsidRPr="006B587B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Primary actor: </w:t>
      </w:r>
      <w:r w:rsidR="00C55AEF" w:rsidRPr="006B587B">
        <w:rPr>
          <w:b/>
          <w:i/>
          <w:color w:val="000000"/>
          <w:sz w:val="24"/>
        </w:rPr>
        <w:t>teacher</w:t>
      </w:r>
    </w:p>
    <w:p w:rsidR="006C543D" w:rsidRPr="006B587B" w:rsidRDefault="006C543D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Main success scenario: </w:t>
      </w:r>
      <w:r w:rsidR="00C55AEF" w:rsidRPr="006B587B">
        <w:rPr>
          <w:b/>
          <w:i/>
          <w:color w:val="000000"/>
          <w:sz w:val="24"/>
        </w:rPr>
        <w:t>log in-&gt; course-&gt;upload doc</w:t>
      </w:r>
      <w:r w:rsidRPr="006B587B">
        <w:rPr>
          <w:b/>
          <w:i/>
          <w:vanish/>
          <w:color w:val="000000"/>
          <w:sz w:val="24"/>
        </w:rPr>
        <w:t>e following format:</w:t>
      </w:r>
      <w:r w:rsidRPr="006B587B">
        <w:rPr>
          <w:b/>
          <w:i/>
          <w:vanish/>
          <w:color w:val="000000"/>
          <w:sz w:val="24"/>
        </w:rPr>
        <w:cr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</w:p>
    <w:p w:rsidR="008C4393" w:rsidRPr="006B587B" w:rsidRDefault="00D047E9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Extensions: </w:t>
      </w:r>
      <w:r w:rsidR="00C55AEF" w:rsidRPr="006B587B">
        <w:rPr>
          <w:b/>
          <w:i/>
          <w:color w:val="000000"/>
          <w:sz w:val="24"/>
        </w:rPr>
        <w:t>fail login-&gt; redirected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                   Fail upload-&gt; the document does not respect limitations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Use case:</w:t>
      </w:r>
      <w:r w:rsidRPr="006B587B">
        <w:rPr>
          <w:b/>
          <w:i/>
          <w:color w:val="000000"/>
          <w:sz w:val="24"/>
        </w:rPr>
        <w:t xml:space="preserve"> Upload Assignment</w:t>
      </w: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Level: &lt;one of: summary level, user-goal level, sub-function&gt;</w:t>
      </w: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Primary actor: </w:t>
      </w:r>
      <w:r w:rsidRPr="006B587B">
        <w:rPr>
          <w:b/>
          <w:i/>
          <w:color w:val="000000"/>
          <w:sz w:val="24"/>
        </w:rPr>
        <w:t>student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Main success scenario: log in-&gt; </w:t>
      </w:r>
      <w:r w:rsidRPr="006B587B">
        <w:rPr>
          <w:b/>
          <w:i/>
          <w:color w:val="000000"/>
          <w:sz w:val="24"/>
        </w:rPr>
        <w:t>course -&gt;enter assignment area-&gt;upload</w:t>
      </w:r>
      <w:r w:rsidRPr="006B587B">
        <w:rPr>
          <w:b/>
          <w:i/>
          <w:vanish/>
          <w:color w:val="000000"/>
          <w:sz w:val="24"/>
        </w:rPr>
        <w:t>e following format:</w:t>
      </w:r>
      <w:r w:rsidRPr="006B587B">
        <w:rPr>
          <w:b/>
          <w:i/>
          <w:vanish/>
          <w:color w:val="000000"/>
          <w:sz w:val="24"/>
        </w:rPr>
        <w:cr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Extensions: fail login-&gt; redirected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                   Fail upload-&gt; the document does not respect limitations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Use case:</w:t>
      </w:r>
      <w:r w:rsidRPr="006B587B">
        <w:rPr>
          <w:b/>
          <w:i/>
          <w:color w:val="000000"/>
          <w:sz w:val="24"/>
        </w:rPr>
        <w:t xml:space="preserve"> Set deadlines</w:t>
      </w: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Level: &lt;one of: summary level, user-goal level, sub-function&gt;</w:t>
      </w:r>
    </w:p>
    <w:p w:rsidR="00C55AEF" w:rsidRPr="006B587B" w:rsidRDefault="00C55AEF" w:rsidP="00C55AEF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Primary actor: teacher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Main success scenario: log in-&gt;</w:t>
      </w:r>
      <w:r w:rsidRPr="006B587B">
        <w:rPr>
          <w:b/>
          <w:i/>
          <w:color w:val="000000"/>
          <w:sz w:val="24"/>
        </w:rPr>
        <w:t xml:space="preserve"> course-&gt;assignments area-&gt; set deadline</w:t>
      </w:r>
      <w:r w:rsidRPr="006B587B">
        <w:rPr>
          <w:b/>
          <w:i/>
          <w:vanish/>
          <w:color w:val="000000"/>
          <w:sz w:val="24"/>
        </w:rPr>
        <w:t>e following format:</w:t>
      </w:r>
      <w:r w:rsidRPr="006B587B">
        <w:rPr>
          <w:b/>
          <w:i/>
          <w:vanish/>
          <w:color w:val="000000"/>
          <w:sz w:val="24"/>
        </w:rPr>
        <w:cr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  <w:r w:rsidRPr="006B587B">
        <w:rPr>
          <w:b/>
          <w:i/>
          <w:vanish/>
          <w:color w:val="000000"/>
          <w:sz w:val="24"/>
        </w:rPr>
        <w:pgNum/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>Extensions: fail login-&gt; redirected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B587B">
        <w:rPr>
          <w:b/>
          <w:i/>
          <w:color w:val="000000"/>
          <w:sz w:val="24"/>
        </w:rPr>
        <w:t xml:space="preserve">                  </w:t>
      </w:r>
    </w:p>
    <w:p w:rsidR="00C55AEF" w:rsidRPr="006B587B" w:rsidRDefault="00C55AEF" w:rsidP="00C55AEF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1E62A9" w:rsidP="00D047E9">
      <w:pPr>
        <w:pStyle w:val="InfoBlue"/>
      </w:pPr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8.4pt">
            <v:imagedata r:id="rId8" o:title="Use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7B" w:rsidRDefault="006B587B">
      <w:pPr>
        <w:spacing w:line="240" w:lineRule="auto"/>
      </w:pPr>
      <w:r>
        <w:separator/>
      </w:r>
    </w:p>
  </w:endnote>
  <w:endnote w:type="continuationSeparator" w:id="0">
    <w:p w:rsidR="006B587B" w:rsidRDefault="006B5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B587B">
            <w:fldChar w:fldCharType="begin"/>
          </w:r>
          <w:r w:rsidR="006B587B">
            <w:instrText xml:space="preserve"> DOCPROPERTY "Company"  \* MERGEFORMAT </w:instrText>
          </w:r>
          <w:r w:rsidR="006B587B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6B587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55AE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7B" w:rsidRDefault="006B587B">
      <w:pPr>
        <w:spacing w:line="240" w:lineRule="auto"/>
      </w:pPr>
      <w:r>
        <w:separator/>
      </w:r>
    </w:p>
  </w:footnote>
  <w:footnote w:type="continuationSeparator" w:id="0">
    <w:p w:rsidR="006B587B" w:rsidRDefault="006B5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B587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C55AEF">
      <w:rPr>
        <w:rFonts w:ascii="Arial" w:hAnsi="Arial"/>
        <w:b/>
        <w:sz w:val="36"/>
      </w:rPr>
      <w:t>Andreea Monea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6B587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C55AEF">
      <w:rPr>
        <w:rFonts w:ascii="Arial" w:hAnsi="Arial"/>
        <w:b/>
        <w:sz w:val="36"/>
      </w:rPr>
      <w:t>30431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55AEF">
          <w:r>
            <w:t>Online School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C55AEF">
            <w:t>18.03.2020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E62A9"/>
    <w:rsid w:val="002D02EB"/>
    <w:rsid w:val="0056530F"/>
    <w:rsid w:val="00570E86"/>
    <w:rsid w:val="00664E4B"/>
    <w:rsid w:val="006B587B"/>
    <w:rsid w:val="006C543D"/>
    <w:rsid w:val="008C4393"/>
    <w:rsid w:val="0090593F"/>
    <w:rsid w:val="00C55AE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38C8"/>
  <w15:docId w15:val="{AF226635-DFD6-4B36-9FAA-7AFFA55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5</Pages>
  <Words>229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 Monea</cp:lastModifiedBy>
  <cp:revision>5</cp:revision>
  <dcterms:created xsi:type="dcterms:W3CDTF">2010-02-24T09:14:00Z</dcterms:created>
  <dcterms:modified xsi:type="dcterms:W3CDTF">2020-03-18T09:06:00Z</dcterms:modified>
</cp:coreProperties>
</file>